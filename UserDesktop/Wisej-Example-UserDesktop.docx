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30B" w:rsidRDefault="00911382">
      <w:pPr>
        <w:pStyle w:val="Title"/>
      </w:pPr>
      <w:r>
        <w:t>User Desktop</w:t>
      </w:r>
    </w:p>
    <w:p w:rsidR="00EF030B" w:rsidRDefault="00911382">
      <w:pPr>
        <w:pStyle w:val="Heading1"/>
      </w:pPr>
      <w:r>
        <w:t>Overview</w:t>
      </w:r>
    </w:p>
    <w:p w:rsidR="00EF030B" w:rsidRDefault="00911382">
      <w:r>
        <w:t xml:space="preserve">This example shows how to use the </w:t>
      </w:r>
      <w:proofErr w:type="spellStart"/>
      <w:proofErr w:type="gramStart"/>
      <w:r>
        <w:t>Wisej.Web.Desktop</w:t>
      </w:r>
      <w:proofErr w:type="spellEnd"/>
      <w:proofErr w:type="gramEnd"/>
      <w:r>
        <w:t xml:space="preserve"> component to create a custom desktop. It has been extended with the </w:t>
      </w:r>
      <w:proofErr w:type="spellStart"/>
      <w:r>
        <w:t>BingWallpaper</w:t>
      </w:r>
      <w:proofErr w:type="spellEnd"/>
      <w:r>
        <w:t xml:space="preserve"> extension to show some very nice backgrounds.</w:t>
      </w:r>
    </w:p>
    <w:p w:rsidR="00911382" w:rsidRDefault="00911382" w:rsidP="00911382">
      <w:pPr>
        <w:pStyle w:val="Heading1"/>
      </w:pPr>
      <w:r>
        <w:t>What to Look for</w:t>
      </w:r>
    </w:p>
    <w:p w:rsidR="00911382" w:rsidRDefault="00911382" w:rsidP="00911382">
      <w:pPr>
        <w:pStyle w:val="ListParagraph"/>
        <w:numPr>
          <w:ilvl w:val="0"/>
          <w:numId w:val="13"/>
        </w:numPr>
      </w:pPr>
      <w:r>
        <w:t>How to assign the main desktop to the application. Note that an application can have multiple desktops but only one can be active.</w:t>
      </w:r>
    </w:p>
    <w:p w:rsidR="00911382" w:rsidRDefault="00911382" w:rsidP="00911382">
      <w:pPr>
        <w:pStyle w:val="ListParagraph"/>
        <w:numPr>
          <w:ilvl w:val="0"/>
          <w:numId w:val="13"/>
        </w:numPr>
      </w:pPr>
      <w:r>
        <w:t>Create movable controls on any surface</w:t>
      </w:r>
      <w:r w:rsidR="00FF73FE">
        <w:t xml:space="preserve"> (drag the button on the desktop)</w:t>
      </w:r>
      <w:r>
        <w:t>.</w:t>
      </w:r>
    </w:p>
    <w:p w:rsidR="00FF73FE" w:rsidRDefault="00911382" w:rsidP="00FF73FE">
      <w:pPr>
        <w:pStyle w:val="ListParagraph"/>
        <w:numPr>
          <w:ilvl w:val="0"/>
          <w:numId w:val="13"/>
        </w:numPr>
      </w:pPr>
      <w:r>
        <w:t>Desktop thumbnails created on the fly from the windows on the desktop.</w:t>
      </w:r>
      <w:bookmarkStart w:id="0" w:name="_GoBack"/>
      <w:bookmarkEnd w:id="0"/>
    </w:p>
    <w:p w:rsidR="00911382" w:rsidRDefault="00911382" w:rsidP="00911382">
      <w:pPr>
        <w:pStyle w:val="Heading1"/>
      </w:pPr>
      <w:r>
        <w:t>How to Create Your Own</w:t>
      </w:r>
    </w:p>
    <w:p w:rsidR="00D56944" w:rsidRDefault="00911382">
      <w:r>
        <w:t>With a Wisej project open, right click on the project or a folder, select Add-&gt;New Item, then select In</w:t>
      </w:r>
      <w:r w:rsidR="00D56944">
        <w:t>stalled\Visual C#\Wisej\Desktop or create a new project:</w:t>
      </w:r>
    </w:p>
    <w:p w:rsidR="00D56944" w:rsidRDefault="00D56944">
      <w:r>
        <w:t>File-&gt;New-&gt;Project select Installed\Templates\Visual C#\Wisej\Web Desktop Application.</w:t>
      </w:r>
    </w:p>
    <w:p w:rsidR="00D56944" w:rsidRDefault="00D56944"/>
    <w:sectPr w:rsidR="00D56944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786" w:rsidRDefault="00A81786" w:rsidP="000D6A77">
      <w:pPr>
        <w:spacing w:after="0" w:line="240" w:lineRule="auto"/>
      </w:pPr>
      <w:r>
        <w:separator/>
      </w:r>
    </w:p>
  </w:endnote>
  <w:endnote w:type="continuationSeparator" w:id="0">
    <w:p w:rsidR="00A81786" w:rsidRDefault="00A81786" w:rsidP="000D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786" w:rsidRDefault="00A81786" w:rsidP="000D6A77">
      <w:pPr>
        <w:spacing w:after="0" w:line="240" w:lineRule="auto"/>
      </w:pPr>
      <w:r>
        <w:separator/>
      </w:r>
    </w:p>
  </w:footnote>
  <w:footnote w:type="continuationSeparator" w:id="0">
    <w:p w:rsidR="00A81786" w:rsidRDefault="00A81786" w:rsidP="000D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A77" w:rsidRDefault="00417123" w:rsidP="00417123">
    <w:pPr>
      <w:pStyle w:val="Header"/>
      <w:rPr>
        <w:rFonts w:ascii="Arial" w:hAnsi="Arial" w:cs="Arial"/>
        <w:b/>
        <w:color w:val="595959" w:themeColor="text1" w:themeTint="A6"/>
        <w:sz w:val="52"/>
        <w:szCs w:val="52"/>
      </w:rPr>
    </w:pPr>
    <w:r>
      <w:rPr>
        <w:rFonts w:ascii="Arial" w:hAnsi="Arial" w:cs="Arial"/>
        <w:b/>
        <w:noProof/>
        <w:color w:val="000000" w:themeColor="text1"/>
        <w:sz w:val="52"/>
        <w:szCs w:val="52"/>
        <w:lang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-47625</wp:posOffset>
          </wp:positionH>
          <wp:positionV relativeFrom="paragraph">
            <wp:posOffset>-95250</wp:posOffset>
          </wp:positionV>
          <wp:extent cx="609600" cy="609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64x6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D6A77">
      <w:rPr>
        <w:rFonts w:ascii="Arial" w:hAnsi="Arial" w:cs="Arial"/>
        <w:b/>
        <w:color w:val="595959" w:themeColor="text1" w:themeTint="A6"/>
        <w:sz w:val="52"/>
        <w:szCs w:val="52"/>
      </w:rPr>
      <w:t>Wisej Examples</w:t>
    </w:r>
  </w:p>
  <w:p w:rsidR="000D6A77" w:rsidRPr="000D6A77" w:rsidRDefault="000D6A77">
    <w:pPr>
      <w:pStyle w:val="Header"/>
      <w:rPr>
        <w:rFonts w:ascii="Arial" w:hAnsi="Arial" w:cs="Arial"/>
        <w:b/>
        <w:color w:val="595959" w:themeColor="text1" w:themeTint="A6"/>
        <w:sz w:val="52"/>
        <w:szCs w:val="5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1C97"/>
    <w:multiLevelType w:val="hybridMultilevel"/>
    <w:tmpl w:val="253A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A77"/>
    <w:rsid w:val="000D6A77"/>
    <w:rsid w:val="00417123"/>
    <w:rsid w:val="0054458E"/>
    <w:rsid w:val="007E54A7"/>
    <w:rsid w:val="00911382"/>
    <w:rsid w:val="00A81786"/>
    <w:rsid w:val="00B14164"/>
    <w:rsid w:val="00D56944"/>
    <w:rsid w:val="00EF030B"/>
    <w:rsid w:val="00FF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EF73C"/>
  <w15:chartTrackingRefBased/>
  <w15:docId w15:val="{50E02468-056C-432D-A02E-A7D47ED4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A77"/>
  </w:style>
  <w:style w:type="paragraph" w:styleId="Footer">
    <w:name w:val="footer"/>
    <w:basedOn w:val="Normal"/>
    <w:link w:val="FooterChar"/>
    <w:uiPriority w:val="99"/>
    <w:unhideWhenUsed/>
    <w:rsid w:val="000D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</dc:creator>
  <cp:keywords/>
  <cp:lastModifiedBy>Luca</cp:lastModifiedBy>
  <cp:revision>4</cp:revision>
  <cp:lastPrinted>2016-04-25T17:10:00Z</cp:lastPrinted>
  <dcterms:created xsi:type="dcterms:W3CDTF">2016-04-25T17:07:00Z</dcterms:created>
  <dcterms:modified xsi:type="dcterms:W3CDTF">2016-04-25T17:17:00Z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